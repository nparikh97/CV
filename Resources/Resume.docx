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6217" w14:textId="77777777" w:rsidR="0019208E" w:rsidRDefault="0019208E" w:rsidP="003B6682">
      <w:pPr>
        <w:pStyle w:val="ListBullet"/>
        <w:numPr>
          <w:ilvl w:val="0"/>
          <w:numId w:val="0"/>
        </w:numPr>
        <w:spacing w:after="0" w:line="288" w:lineRule="auto"/>
        <w:contextualSpacing/>
        <w:rPr>
          <w:rFonts w:asciiTheme="majorHAnsi" w:hAnsiTheme="majorHAnsi" w:cs="Times New Roman"/>
          <w:b/>
          <w:color w:val="065CBA"/>
          <w:sz w:val="28"/>
        </w:rPr>
      </w:pPr>
      <w:bookmarkStart w:id="0" w:name="_Hlk6598760"/>
      <w:bookmarkStart w:id="1" w:name="_Hlk10646652"/>
      <w:r w:rsidRPr="001530EF">
        <w:rPr>
          <w:rFonts w:asciiTheme="majorHAnsi" w:hAnsiTheme="majorHAnsi" w:cs="Times New Roman"/>
          <w:b/>
          <w:color w:val="065CBA"/>
          <w:sz w:val="28"/>
        </w:rPr>
        <w:t>Skills</w:t>
      </w:r>
    </w:p>
    <w:p w14:paraId="2F18F209" w14:textId="1B8E1B7F" w:rsidR="0019208E" w:rsidRPr="002013BF" w:rsidRDefault="0019208E" w:rsidP="004D008A">
      <w:pPr>
        <w:pStyle w:val="ListBullet"/>
        <w:spacing w:after="0" w:line="276" w:lineRule="auto"/>
      </w:pPr>
      <w:r>
        <w:t>Languages and Technologies</w:t>
      </w:r>
      <w:r w:rsidRPr="002013BF">
        <w:t xml:space="preserve"> : JavaScript</w:t>
      </w:r>
      <w:r>
        <w:t>, jQuery,</w:t>
      </w:r>
      <w:r w:rsidRPr="0019208E">
        <w:t xml:space="preserve"> </w:t>
      </w:r>
      <w:r>
        <w:t xml:space="preserve">C++, </w:t>
      </w:r>
      <w:r w:rsidRPr="002013BF">
        <w:t>HTML</w:t>
      </w:r>
      <w:r>
        <w:t>5</w:t>
      </w:r>
      <w:r w:rsidRPr="002013BF">
        <w:t>, CSS</w:t>
      </w:r>
      <w:r>
        <w:t>3</w:t>
      </w:r>
      <w:r w:rsidRPr="002013BF">
        <w:t>,</w:t>
      </w:r>
      <w:r>
        <w:t xml:space="preserve"> SCSS</w:t>
      </w:r>
      <w:r w:rsidR="00206EE7">
        <w:t xml:space="preserve">, Tableau, </w:t>
      </w:r>
      <w:proofErr w:type="spellStart"/>
      <w:r w:rsidR="00206EE7">
        <w:t>PowerBI</w:t>
      </w:r>
      <w:proofErr w:type="spellEnd"/>
      <w:r w:rsidR="008250A9">
        <w:t xml:space="preserve">, </w:t>
      </w:r>
      <w:bookmarkStart w:id="2" w:name="_GoBack"/>
      <w:bookmarkEnd w:id="2"/>
      <w:r w:rsidR="008250A9">
        <w:t>SQL</w:t>
      </w:r>
    </w:p>
    <w:p w14:paraId="6B0A097A" w14:textId="50B10237" w:rsidR="0019208E" w:rsidRDefault="0019208E" w:rsidP="004D008A">
      <w:pPr>
        <w:pStyle w:val="ListBullet"/>
        <w:pBdr>
          <w:bottom w:val="single" w:sz="8" w:space="1" w:color="auto"/>
        </w:pBdr>
        <w:spacing w:after="0" w:line="276" w:lineRule="auto"/>
      </w:pPr>
      <w:r>
        <w:t>Libraries and Framework</w:t>
      </w:r>
      <w:r w:rsidRPr="002013BF">
        <w:t>:</w:t>
      </w:r>
      <w:r w:rsidRPr="0019208E">
        <w:t xml:space="preserve"> </w:t>
      </w:r>
      <w:r w:rsidRPr="002013BF">
        <w:t>Bootstrap, Bulma</w:t>
      </w:r>
      <w:r>
        <w:t>,</w:t>
      </w:r>
      <w:r w:rsidRPr="002013BF">
        <w:t xml:space="preserve"> ReactJS, node.js,</w:t>
      </w:r>
      <w:r>
        <w:t xml:space="preserve"> Express,</w:t>
      </w:r>
      <w:r w:rsidRPr="002013BF">
        <w:t xml:space="preserve"> MongoDB, RESTful API</w:t>
      </w:r>
      <w:r w:rsidR="005C4F7C">
        <w:t>, Passport</w:t>
      </w:r>
      <w:r w:rsidR="004D008A">
        <w:t>, Embedded JavaScript Templates (EJS)</w:t>
      </w:r>
    </w:p>
    <w:p w14:paraId="3B8D69A2" w14:textId="6575E318" w:rsidR="00A61D75" w:rsidRDefault="00A61D75" w:rsidP="00A61D75">
      <w:pPr>
        <w:pStyle w:val="ListBullet"/>
        <w:numPr>
          <w:ilvl w:val="0"/>
          <w:numId w:val="0"/>
        </w:numPr>
        <w:rPr>
          <w:b/>
          <w:color w:val="065CBA"/>
          <w:sz w:val="28"/>
        </w:rPr>
      </w:pPr>
      <w:r w:rsidRPr="00A61D75">
        <w:rPr>
          <w:b/>
          <w:color w:val="065CBA"/>
          <w:sz w:val="28"/>
        </w:rPr>
        <w:t>Educatio</w:t>
      </w:r>
      <w:r>
        <w:rPr>
          <w:b/>
          <w:color w:val="065CBA"/>
          <w:sz w:val="28"/>
        </w:rPr>
        <w:t>n</w:t>
      </w:r>
    </w:p>
    <w:p w14:paraId="52C01B8A" w14:textId="0BB33DAA" w:rsidR="00A61D75" w:rsidRPr="00A61D75" w:rsidRDefault="00A61D75" w:rsidP="003B6682">
      <w:pPr>
        <w:pStyle w:val="Heading2"/>
        <w:spacing w:before="0" w:after="0"/>
      </w:pPr>
      <w:r>
        <w:t>University of maryland, baltimore county (umbc)</w:t>
      </w:r>
    </w:p>
    <w:p w14:paraId="3ACC7BCE" w14:textId="13277C7B" w:rsidR="00394A6D" w:rsidRDefault="0087068C" w:rsidP="003B6682">
      <w:pPr>
        <w:pStyle w:val="ListBullet"/>
        <w:numPr>
          <w:ilvl w:val="0"/>
          <w:numId w:val="18"/>
        </w:numPr>
        <w:spacing w:after="0" w:line="276" w:lineRule="auto"/>
      </w:pPr>
      <w:r>
        <w:t xml:space="preserve">BS </w:t>
      </w:r>
      <w:sdt>
        <w:sdtPr>
          <w:alias w:val="Major:"/>
          <w:tag w:val="Major:"/>
          <w:id w:val="673618560"/>
          <w:placeholder>
            <w:docPart w:val="87F0BAE8FC9F4E54BCA7FA0342A06CA6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444832">
        <w:t>Computer Science</w:t>
      </w:r>
      <w:r w:rsidR="003B6682">
        <w:t>.</w:t>
      </w:r>
    </w:p>
    <w:p w14:paraId="51B65AF0" w14:textId="4038291E" w:rsidR="00394A6D" w:rsidRDefault="00444832" w:rsidP="003B6682">
      <w:pPr>
        <w:pStyle w:val="ListBullet"/>
        <w:spacing w:after="0" w:line="276" w:lineRule="auto"/>
      </w:pPr>
      <w:r>
        <w:t>Graduat</w:t>
      </w:r>
      <w:r w:rsidR="003B6682">
        <w:t xml:space="preserve">ed in </w:t>
      </w:r>
      <w:r>
        <w:t>Summer 2019</w:t>
      </w:r>
      <w:r w:rsidR="003B6682">
        <w:t xml:space="preserve"> with overall GPA of 3.</w:t>
      </w:r>
      <w:r w:rsidR="005C4F7C">
        <w:t>42</w:t>
      </w:r>
      <w:r w:rsidR="003B6682">
        <w:t>.</w:t>
      </w:r>
    </w:p>
    <w:p w14:paraId="58CD3899" w14:textId="50C9CA16" w:rsidR="00056453" w:rsidRPr="00056453" w:rsidRDefault="00483081" w:rsidP="00301939">
      <w:pPr>
        <w:pStyle w:val="ListBullet"/>
        <w:pBdr>
          <w:bottom w:val="single" w:sz="8" w:space="1" w:color="auto"/>
        </w:pBdr>
      </w:pPr>
      <w:r>
        <w:t>Relevant Cour</w:t>
      </w:r>
      <w:r w:rsidR="00204975">
        <w:t>se</w:t>
      </w:r>
      <w:r>
        <w:t xml:space="preserve">: </w:t>
      </w:r>
      <w:r w:rsidR="00204975">
        <w:t>L</w:t>
      </w:r>
      <w:r w:rsidRPr="00483081">
        <w:t xml:space="preserve">earned about </w:t>
      </w:r>
      <w:r w:rsidR="00204975">
        <w:t xml:space="preserve">advance data-structures with an object-oriented approach, </w:t>
      </w:r>
      <w:r w:rsidRPr="00483081">
        <w:t>agile development process,</w:t>
      </w:r>
      <w:r w:rsidRPr="0020497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204975">
        <w:rPr>
          <w:rFonts w:cs="Helvetica"/>
          <w:color w:val="333333"/>
          <w:shd w:val="clear" w:color="auto" w:fill="FFFFFF"/>
        </w:rPr>
        <w:t>software life cycle, requirements analysis and software design methods</w:t>
      </w:r>
      <w:r w:rsidRPr="00483081">
        <w:t>.</w:t>
      </w:r>
      <w:r w:rsidR="00204975">
        <w:t xml:space="preserve"> Also, </w:t>
      </w:r>
      <w:r w:rsidR="00204975">
        <w:rPr>
          <w:rFonts w:cs="Helvetica"/>
          <w:color w:val="333333"/>
          <w:shd w:val="clear" w:color="auto" w:fill="FFFFFF"/>
        </w:rPr>
        <w:t>s</w:t>
      </w:r>
      <w:r w:rsidRPr="00204975">
        <w:rPr>
          <w:rFonts w:cs="Helvetica"/>
          <w:color w:val="333333"/>
          <w:shd w:val="clear" w:color="auto" w:fill="FFFFFF"/>
        </w:rPr>
        <w:t>tudied fundamental algorithms, strategies for designing algorithms, and mathematical tools for analyzing algorithms.</w:t>
      </w:r>
    </w:p>
    <w:p w14:paraId="4ABA20E2" w14:textId="652E2FE6" w:rsidR="001530EF" w:rsidRDefault="001530EF" w:rsidP="001530EF">
      <w:pPr>
        <w:pStyle w:val="ListBullet"/>
        <w:numPr>
          <w:ilvl w:val="0"/>
          <w:numId w:val="0"/>
        </w:numPr>
        <w:rPr>
          <w:b/>
          <w:color w:val="065CBA"/>
          <w:sz w:val="28"/>
        </w:rPr>
      </w:pPr>
      <w:r w:rsidRPr="001530EF">
        <w:rPr>
          <w:b/>
          <w:color w:val="065CBA"/>
          <w:sz w:val="28"/>
        </w:rPr>
        <w:t>Projects</w:t>
      </w:r>
    </w:p>
    <w:p w14:paraId="37F06705" w14:textId="73E5F3C4" w:rsidR="001530EF" w:rsidRPr="00A26B76" w:rsidRDefault="001530EF" w:rsidP="001530EF">
      <w:pPr>
        <w:pStyle w:val="Heading5"/>
        <w:rPr>
          <w:b/>
        </w:rPr>
      </w:pPr>
      <w:r w:rsidRPr="00A26B76">
        <w:rPr>
          <w:b/>
        </w:rPr>
        <w:t>RES-QR</w:t>
      </w:r>
      <w:r w:rsidR="00A26B76" w:rsidRPr="00A26B76">
        <w:rPr>
          <w:b/>
        </w:rPr>
        <w:t>,</w:t>
      </w:r>
      <w:r w:rsidR="00A26B76">
        <w:rPr>
          <w:b/>
        </w:rPr>
        <w:t xml:space="preserve"> </w:t>
      </w:r>
      <w:r w:rsidR="00A26B76" w:rsidRPr="00A26B76">
        <w:rPr>
          <w:b/>
        </w:rPr>
        <w:t>WEB/MOBILE APP</w:t>
      </w:r>
      <w:r w:rsidR="00A26B76">
        <w:rPr>
          <w:b/>
        </w:rPr>
        <w:t>LICATION</w:t>
      </w:r>
      <w:r w:rsidR="00A26B76" w:rsidRPr="00A26B76">
        <w:rPr>
          <w:b/>
        </w:rPr>
        <w:t xml:space="preserve"> PLATFORM</w:t>
      </w:r>
      <w:r w:rsidR="00FF2E8A">
        <w:rPr>
          <w:b/>
        </w:rPr>
        <w:t xml:space="preserve"> - SOFTWARE ENGINEERING PROJECT</w:t>
      </w:r>
      <w:r w:rsidRPr="00A26B76">
        <w:rPr>
          <w:b/>
        </w:rPr>
        <w:t xml:space="preserve"> </w:t>
      </w:r>
    </w:p>
    <w:p w14:paraId="62209C11" w14:textId="47AA62CA" w:rsidR="004949AD" w:rsidRDefault="0019208E" w:rsidP="00D42A6E">
      <w:pPr>
        <w:pStyle w:val="ListBullet"/>
        <w:spacing w:after="0"/>
      </w:pPr>
      <w:r w:rsidRPr="00887983">
        <w:t>Designed a responsive web/mobile application platform with a team to help first responders and victims connect with each other in natural disasters</w:t>
      </w:r>
      <w:r>
        <w:t>.</w:t>
      </w:r>
    </w:p>
    <w:p w14:paraId="2EA969C2" w14:textId="1ADFDAAB" w:rsidR="004949AD" w:rsidRDefault="007B5B4B" w:rsidP="00F94D5C">
      <w:pPr>
        <w:pStyle w:val="ListBullet"/>
        <w:spacing w:after="0" w:line="276" w:lineRule="auto"/>
      </w:pPr>
      <w:r>
        <w:t>As a team facilitator, p</w:t>
      </w:r>
      <w:r w:rsidR="004949AD" w:rsidRPr="002013BF">
        <w:t xml:space="preserve">rimarily responsible for all the documentations and </w:t>
      </w:r>
      <w:r w:rsidR="00FF2E8A">
        <w:t>architec</w:t>
      </w:r>
      <w:r w:rsidR="004949AD" w:rsidRPr="002013BF">
        <w:t>ture of the software.</w:t>
      </w:r>
    </w:p>
    <w:p w14:paraId="53263B29" w14:textId="6E8275E2" w:rsidR="00F94D5C" w:rsidRDefault="0019208E" w:rsidP="00D42A6E">
      <w:pPr>
        <w:pStyle w:val="ListBullet"/>
        <w:spacing w:after="0" w:line="276" w:lineRule="auto"/>
      </w:pPr>
      <w:r w:rsidRPr="00904565">
        <w:t>Set up weekly standup meetings to keep team engaged and focused on project milestones or task-blockers</w:t>
      </w:r>
      <w:r>
        <w:t>.</w:t>
      </w:r>
    </w:p>
    <w:p w14:paraId="15052137" w14:textId="0BDB1BD1" w:rsidR="0019208E" w:rsidRDefault="0019208E" w:rsidP="00D42A6E">
      <w:pPr>
        <w:pStyle w:val="ListBullet"/>
        <w:spacing w:after="0" w:line="276" w:lineRule="auto"/>
      </w:pPr>
      <w:r w:rsidRPr="00904565">
        <w:t>Collaboratively designed and delivered all necessary documents and software architecture diagrams</w:t>
      </w:r>
      <w:r>
        <w:t>.</w:t>
      </w:r>
    </w:p>
    <w:p w14:paraId="6780B2C2" w14:textId="1A5F10BC" w:rsidR="00056453" w:rsidRDefault="0019208E" w:rsidP="00D42A6E">
      <w:pPr>
        <w:pStyle w:val="ListBullet"/>
        <w:spacing w:after="0"/>
      </w:pPr>
      <w:r w:rsidRPr="00904565">
        <w:t>Utilized React.js/ React Native,  Node.js, and Firebase to efficiently develop our web and mobile application</w:t>
      </w:r>
      <w:r w:rsidR="00FF2E8A">
        <w:t>.</w:t>
      </w:r>
    </w:p>
    <w:p w14:paraId="73AE5F8E" w14:textId="13F81803" w:rsidR="00DA3DA3" w:rsidRDefault="00DA3DA3" w:rsidP="001A3EA4">
      <w:pPr>
        <w:pStyle w:val="Heading2"/>
        <w:spacing w:after="0"/>
      </w:pPr>
      <w:r w:rsidRPr="00CA2AF0">
        <w:t>Incorporated HTMl with css</w:t>
      </w:r>
      <w:r w:rsidR="00FF2E8A">
        <w:t xml:space="preserve"> and javascript</w:t>
      </w:r>
      <w:r w:rsidRPr="00CA2AF0">
        <w:t xml:space="preserve"> in some personal project</w:t>
      </w:r>
      <w:r w:rsidR="00FF2E8A">
        <w:t xml:space="preserve"> to gain</w:t>
      </w:r>
      <w:r w:rsidRPr="00CA2AF0">
        <w:t xml:space="preserve"> </w:t>
      </w:r>
      <w:r w:rsidR="00FF2E8A">
        <w:t>experience</w:t>
      </w:r>
      <w:r w:rsidRPr="00CA2AF0">
        <w:t>.</w:t>
      </w:r>
    </w:p>
    <w:p w14:paraId="2B61A9FD" w14:textId="7695FF74" w:rsidR="005C4F7C" w:rsidRDefault="005C4F7C" w:rsidP="00D42A6E">
      <w:pPr>
        <w:pStyle w:val="ListBullet"/>
        <w:spacing w:after="0"/>
      </w:pPr>
      <w:r>
        <w:t>Assembled Java</w:t>
      </w:r>
      <w:r w:rsidR="004D008A">
        <w:t>S</w:t>
      </w:r>
      <w:r>
        <w:t xml:space="preserve">cript libraries such as Express, </w:t>
      </w:r>
      <w:r w:rsidR="004D008A">
        <w:t>N</w:t>
      </w:r>
      <w:r>
        <w:t xml:space="preserve">odeJS, and </w:t>
      </w:r>
      <w:r w:rsidR="004D008A">
        <w:t>P</w:t>
      </w:r>
      <w:r>
        <w:t>assport</w:t>
      </w:r>
      <w:r w:rsidR="001A3EA4">
        <w:t xml:space="preserve"> </w:t>
      </w:r>
      <w:r w:rsidR="00D71831">
        <w:t xml:space="preserve">following RESTful architecture </w:t>
      </w:r>
      <w:r w:rsidR="001A3EA4">
        <w:t>with</w:t>
      </w:r>
      <w:r>
        <w:t xml:space="preserve"> </w:t>
      </w:r>
      <w:r w:rsidR="001A3EA4">
        <w:t>front-end technologies</w:t>
      </w:r>
      <w:r w:rsidR="004D008A">
        <w:t xml:space="preserve"> </w:t>
      </w:r>
      <w:r w:rsidR="001A3EA4">
        <w:t xml:space="preserve">and database support of MongoDB </w:t>
      </w:r>
      <w:r w:rsidR="004D008A">
        <w:t>to</w:t>
      </w:r>
      <w:r>
        <w:t xml:space="preserve"> </w:t>
      </w:r>
      <w:r w:rsidR="004D008A">
        <w:t>build</w:t>
      </w:r>
      <w:r>
        <w:t xml:space="preserve"> a</w:t>
      </w:r>
      <w:r w:rsidR="00D42A6E">
        <w:t xml:space="preserve"> responsive</w:t>
      </w:r>
      <w:r>
        <w:t xml:space="preserve"> camp site with user authentication, which is responsible of showing, modifying</w:t>
      </w:r>
      <w:r w:rsidR="004D008A">
        <w:t>,</w:t>
      </w:r>
      <w:r>
        <w:t xml:space="preserve"> deleting</w:t>
      </w:r>
      <w:r w:rsidR="004D008A">
        <w:t xml:space="preserve">, and commenting on </w:t>
      </w:r>
      <w:r w:rsidR="001A3EA4">
        <w:t xml:space="preserve">various </w:t>
      </w:r>
      <w:r w:rsidR="004D008A">
        <w:t xml:space="preserve">camp </w:t>
      </w:r>
      <w:r w:rsidR="001A3EA4">
        <w:t>location</w:t>
      </w:r>
      <w:r>
        <w:t xml:space="preserve"> from different users.</w:t>
      </w:r>
    </w:p>
    <w:p w14:paraId="74350EF3" w14:textId="3C334778" w:rsidR="00E83FF3" w:rsidRDefault="004D008A" w:rsidP="00D42A6E">
      <w:pPr>
        <w:pStyle w:val="ListBullet"/>
        <w:spacing w:after="0" w:line="276" w:lineRule="auto"/>
      </w:pPr>
      <w:r>
        <w:t>Built a responsive blog site with</w:t>
      </w:r>
      <w:r w:rsidR="00D71831">
        <w:t xml:space="preserve"> the ability to add, modify, and delete</w:t>
      </w:r>
      <w:r>
        <w:t xml:space="preserve"> </w:t>
      </w:r>
      <w:r w:rsidR="00D71831">
        <w:t>blogs with RESTful architecture, JavaScript libraries and frameworks</w:t>
      </w:r>
      <w:r>
        <w:t xml:space="preserve">, bootstrap and CSS utilities such as flexbox, grid, </w:t>
      </w:r>
      <w:r w:rsidR="00D71831">
        <w:t xml:space="preserve">and </w:t>
      </w:r>
      <w:r>
        <w:t>buttons</w:t>
      </w:r>
      <w:r w:rsidR="00D71831">
        <w:t>, and MongoDB to modify or Update database</w:t>
      </w:r>
      <w:r>
        <w:t>.</w:t>
      </w:r>
    </w:p>
    <w:p w14:paraId="5EF17B0D" w14:textId="352F6622" w:rsidR="00CD0DAF" w:rsidRDefault="0016354B" w:rsidP="00F94D5C">
      <w:pPr>
        <w:pStyle w:val="ListBullet"/>
        <w:spacing w:after="0" w:line="276" w:lineRule="auto"/>
      </w:pPr>
      <w:r>
        <w:t>Remodeled</w:t>
      </w:r>
      <w:r w:rsidR="00CD0DAF">
        <w:t xml:space="preserve"> a</w:t>
      </w:r>
      <w:r w:rsidR="001530EF">
        <w:t xml:space="preserve"> responsive</w:t>
      </w:r>
      <w:r w:rsidR="00CD0DAF">
        <w:t xml:space="preserve"> </w:t>
      </w:r>
      <w:proofErr w:type="spellStart"/>
      <w:r>
        <w:t>Patatap</w:t>
      </w:r>
      <w:proofErr w:type="spellEnd"/>
      <w:r>
        <w:t xml:space="preserve"> website, by incorporating </w:t>
      </w:r>
      <w:proofErr w:type="spellStart"/>
      <w:r>
        <w:t>PaperJs</w:t>
      </w:r>
      <w:proofErr w:type="spellEnd"/>
      <w:r w:rsidR="001F5CB2">
        <w:t xml:space="preserve"> and</w:t>
      </w:r>
      <w:r>
        <w:t xml:space="preserve"> </w:t>
      </w:r>
      <w:proofErr w:type="spellStart"/>
      <w:r>
        <w:t>HowlerJs</w:t>
      </w:r>
      <w:proofErr w:type="spellEnd"/>
      <w:r w:rsidR="00FF2E8A">
        <w:t>.</w:t>
      </w:r>
    </w:p>
    <w:p w14:paraId="2D1F4896" w14:textId="22FC6C57" w:rsidR="004D008A" w:rsidRDefault="004D008A" w:rsidP="00F94D5C">
      <w:pPr>
        <w:pStyle w:val="ListBullet"/>
        <w:spacing w:after="0" w:line="276" w:lineRule="auto"/>
      </w:pPr>
      <w:r>
        <w:t>Built a responsive site of candies with navigation bar, flexbox utilities, grid utilities, and many more with the help of Bootstrap, JavaScript, HTML, and CS</w:t>
      </w:r>
      <w:r w:rsidR="001A3EA4">
        <w:t>.</w:t>
      </w:r>
    </w:p>
    <w:p w14:paraId="48D51002" w14:textId="2C82C99A" w:rsidR="00D42A6E" w:rsidRDefault="00D42A6E" w:rsidP="00D42A6E">
      <w:pPr>
        <w:pStyle w:val="ListBullet"/>
        <w:spacing w:after="0" w:line="276" w:lineRule="auto"/>
      </w:pPr>
      <w:r>
        <w:t>Assembled all utilities of HTML and CSS such as grid, flex, border, etc. and programed a responsive image blogger website.</w:t>
      </w:r>
    </w:p>
    <w:p w14:paraId="36758ADB" w14:textId="6CA8A76D" w:rsidR="001A3EA4" w:rsidRDefault="001530EF" w:rsidP="001A3EA4">
      <w:pPr>
        <w:pStyle w:val="ListBullet"/>
        <w:pBdr>
          <w:bottom w:val="single" w:sz="8" w:space="1" w:color="auto"/>
        </w:pBdr>
        <w:spacing w:after="0" w:line="276" w:lineRule="auto"/>
      </w:pPr>
      <w:r>
        <w:t>Remodeled Google landing page with the help of HTML and CSS.</w:t>
      </w:r>
    </w:p>
    <w:p w14:paraId="677C8207" w14:textId="1ED3F448" w:rsidR="00DA3DA3" w:rsidRDefault="001530EF" w:rsidP="001530EF">
      <w:pPr>
        <w:pStyle w:val="ListBullet"/>
        <w:numPr>
          <w:ilvl w:val="0"/>
          <w:numId w:val="0"/>
        </w:numPr>
        <w:rPr>
          <w:b/>
          <w:color w:val="065CBA"/>
          <w:sz w:val="28"/>
        </w:rPr>
      </w:pPr>
      <w:r w:rsidRPr="001530EF">
        <w:rPr>
          <w:b/>
          <w:color w:val="065CBA"/>
          <w:sz w:val="28"/>
        </w:rPr>
        <w:t>Experience</w:t>
      </w:r>
      <w:bookmarkEnd w:id="0"/>
    </w:p>
    <w:p w14:paraId="444F2BE6" w14:textId="6B50B018" w:rsidR="001530EF" w:rsidRPr="001A3EA4" w:rsidRDefault="004258E0" w:rsidP="001530EF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b/>
        </w:rPr>
      </w:pPr>
      <w:r w:rsidRPr="001A3EA4">
        <w:rPr>
          <w:rFonts w:asciiTheme="majorHAnsi" w:hAnsiTheme="majorHAnsi"/>
          <w:b/>
        </w:rPr>
        <w:t xml:space="preserve">CASHIER | </w:t>
      </w:r>
      <w:r w:rsidR="001530EF" w:rsidRPr="001A3EA4">
        <w:rPr>
          <w:rFonts w:asciiTheme="majorHAnsi" w:hAnsiTheme="majorHAnsi"/>
          <w:b/>
        </w:rPr>
        <w:t>D</w:t>
      </w:r>
      <w:r w:rsidR="005C76B3" w:rsidRPr="001A3EA4">
        <w:rPr>
          <w:rFonts w:asciiTheme="majorHAnsi" w:hAnsiTheme="majorHAnsi"/>
          <w:b/>
        </w:rPr>
        <w:t>UNKIN DONUT</w:t>
      </w:r>
      <w:r w:rsidRPr="001A3EA4">
        <w:rPr>
          <w:rFonts w:asciiTheme="majorHAnsi" w:hAnsiTheme="majorHAnsi"/>
          <w:b/>
        </w:rPr>
        <w:t xml:space="preserve"> | JAN 2016 – JAN 2017</w:t>
      </w:r>
    </w:p>
    <w:p w14:paraId="1B6488D9" w14:textId="77777777" w:rsidR="00FF2E8A" w:rsidRPr="001A3EA4" w:rsidRDefault="00FF2E8A" w:rsidP="00F94D5C">
      <w:pPr>
        <w:numPr>
          <w:ilvl w:val="0"/>
          <w:numId w:val="29"/>
        </w:numPr>
        <w:spacing w:after="0"/>
        <w:ind w:left="360"/>
        <w:textAlignment w:val="baseline"/>
        <w:rPr>
          <w:rFonts w:eastAsia="Times New Roman" w:cs="Times New Roman"/>
          <w:color w:val="404040"/>
          <w:lang w:eastAsia="en-US"/>
        </w:rPr>
      </w:pPr>
      <w:r w:rsidRPr="001A3EA4">
        <w:rPr>
          <w:rFonts w:eastAsia="Times New Roman" w:cs="Times New Roman"/>
          <w:color w:val="404040"/>
          <w:lang w:eastAsia="en-US"/>
        </w:rPr>
        <w:t>Initially worked as a coffee specialist, exceeded expectations, and promoted quickly into a cashier.</w:t>
      </w:r>
    </w:p>
    <w:p w14:paraId="5FBE957A" w14:textId="7503074F" w:rsidR="00C7249C" w:rsidRPr="001A3EA4" w:rsidRDefault="004258E0" w:rsidP="00F94D5C">
      <w:pPr>
        <w:numPr>
          <w:ilvl w:val="0"/>
          <w:numId w:val="29"/>
        </w:numPr>
        <w:spacing w:after="0"/>
        <w:ind w:left="360"/>
        <w:textAlignment w:val="baseline"/>
        <w:rPr>
          <w:rFonts w:eastAsia="Times New Roman" w:cs="Times New Roman"/>
          <w:color w:val="404040"/>
          <w:lang w:eastAsia="en-US"/>
        </w:rPr>
      </w:pPr>
      <w:r w:rsidRPr="001A3EA4">
        <w:rPr>
          <w:rFonts w:eastAsia="Times New Roman" w:cs="Times New Roman"/>
          <w:color w:val="404040"/>
          <w:lang w:eastAsia="en-US"/>
        </w:rPr>
        <w:t>Administrated and organized a</w:t>
      </w:r>
      <w:r w:rsidR="00C7249C" w:rsidRPr="001A3EA4">
        <w:rPr>
          <w:rFonts w:eastAsia="Times New Roman" w:cs="Times New Roman"/>
          <w:color w:val="404040"/>
          <w:lang w:eastAsia="en-US"/>
        </w:rPr>
        <w:t>ll</w:t>
      </w:r>
      <w:r w:rsidRPr="001A3EA4">
        <w:rPr>
          <w:rFonts w:eastAsia="Times New Roman" w:cs="Times New Roman"/>
          <w:color w:val="404040"/>
          <w:lang w:eastAsia="en-US"/>
        </w:rPr>
        <w:t xml:space="preserve"> financial data</w:t>
      </w:r>
      <w:r w:rsidR="00C7249C" w:rsidRPr="001A3EA4">
        <w:rPr>
          <w:rFonts w:eastAsia="Times New Roman" w:cs="Times New Roman"/>
          <w:color w:val="404040"/>
          <w:lang w:eastAsia="en-US"/>
        </w:rPr>
        <w:t xml:space="preserve"> and transactions</w:t>
      </w:r>
      <w:r w:rsidRPr="001A3EA4">
        <w:rPr>
          <w:rFonts w:eastAsia="Times New Roman" w:cs="Times New Roman"/>
          <w:color w:val="404040"/>
          <w:lang w:eastAsia="en-US"/>
        </w:rPr>
        <w:t xml:space="preserve"> of</w:t>
      </w:r>
      <w:r w:rsidR="00C7249C" w:rsidRPr="001A3EA4">
        <w:rPr>
          <w:rFonts w:eastAsia="Times New Roman" w:cs="Times New Roman"/>
          <w:color w:val="404040"/>
          <w:lang w:eastAsia="en-US"/>
        </w:rPr>
        <w:t xml:space="preserve"> the customers</w:t>
      </w:r>
      <w:r w:rsidRPr="001A3EA4">
        <w:rPr>
          <w:rFonts w:eastAsia="Times New Roman" w:cs="Times New Roman"/>
          <w:color w:val="404040"/>
          <w:lang w:eastAsia="en-US"/>
        </w:rPr>
        <w:t xml:space="preserve"> as a cashier.</w:t>
      </w:r>
    </w:p>
    <w:p w14:paraId="17468DD1" w14:textId="07FEC495" w:rsidR="00FF2E8A" w:rsidRPr="001A3EA4" w:rsidRDefault="00501DF2" w:rsidP="00F94D5C">
      <w:pPr>
        <w:numPr>
          <w:ilvl w:val="0"/>
          <w:numId w:val="29"/>
        </w:numPr>
        <w:spacing w:after="0"/>
        <w:ind w:left="360"/>
        <w:textAlignment w:val="baseline"/>
        <w:rPr>
          <w:rFonts w:eastAsia="Times New Roman" w:cs="Times New Roman"/>
          <w:color w:val="404040"/>
          <w:lang w:eastAsia="en-US"/>
        </w:rPr>
      </w:pPr>
      <w:bookmarkStart w:id="3" w:name="_Hlk10746664"/>
      <w:bookmarkEnd w:id="1"/>
      <w:r w:rsidRPr="001A3EA4">
        <w:rPr>
          <w:rFonts w:eastAsia="Times New Roman" w:cs="Times New Roman"/>
          <w:color w:val="404040"/>
          <w:lang w:eastAsia="en-US"/>
        </w:rPr>
        <w:t>Learned to m</w:t>
      </w:r>
      <w:r w:rsidR="00FF2E8A" w:rsidRPr="001A3EA4">
        <w:rPr>
          <w:rFonts w:eastAsia="Times New Roman" w:cs="Times New Roman"/>
          <w:color w:val="404040"/>
          <w:lang w:eastAsia="en-US"/>
        </w:rPr>
        <w:t xml:space="preserve">aintain a friendly connection with </w:t>
      </w:r>
      <w:r w:rsidRPr="001A3EA4">
        <w:rPr>
          <w:rFonts w:eastAsia="Times New Roman" w:cs="Times New Roman"/>
          <w:color w:val="404040"/>
          <w:lang w:eastAsia="en-US"/>
        </w:rPr>
        <w:t xml:space="preserve">the </w:t>
      </w:r>
      <w:r w:rsidR="00FF2E8A" w:rsidRPr="001A3EA4">
        <w:rPr>
          <w:rFonts w:eastAsia="Times New Roman" w:cs="Times New Roman"/>
          <w:color w:val="404040"/>
          <w:lang w:eastAsia="en-US"/>
        </w:rPr>
        <w:t xml:space="preserve">customers </w:t>
      </w:r>
      <w:bookmarkEnd w:id="3"/>
      <w:r w:rsidRPr="001A3EA4">
        <w:rPr>
          <w:rFonts w:eastAsia="Times New Roman" w:cs="Times New Roman"/>
          <w:color w:val="404040"/>
          <w:lang w:eastAsia="en-US"/>
        </w:rPr>
        <w:t>in no time.</w:t>
      </w:r>
    </w:p>
    <w:sectPr w:rsidR="00FF2E8A" w:rsidRPr="001A3EA4" w:rsidSect="006468D5">
      <w:footerReference w:type="default" r:id="rId7"/>
      <w:headerReference w:type="firs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1BFC5" w14:textId="77777777" w:rsidR="007B58AE" w:rsidRDefault="007B58AE">
      <w:pPr>
        <w:spacing w:after="0"/>
      </w:pPr>
      <w:r>
        <w:separator/>
      </w:r>
    </w:p>
  </w:endnote>
  <w:endnote w:type="continuationSeparator" w:id="0">
    <w:p w14:paraId="70C89298" w14:textId="77777777" w:rsidR="007B58AE" w:rsidRDefault="007B5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28637" w14:textId="77777777" w:rsidR="00204975" w:rsidRDefault="002049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115D7" w14:textId="77777777" w:rsidR="007B58AE" w:rsidRDefault="007B58AE">
      <w:pPr>
        <w:spacing w:after="0"/>
      </w:pPr>
      <w:r>
        <w:separator/>
      </w:r>
    </w:p>
  </w:footnote>
  <w:footnote w:type="continuationSeparator" w:id="0">
    <w:p w14:paraId="01B83088" w14:textId="77777777" w:rsidR="007B58AE" w:rsidRDefault="007B58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" w:name="_Hlk10646666"/>
  <w:p w14:paraId="0B04CC1A" w14:textId="62E1E2FA" w:rsidR="00204975" w:rsidRPr="00D33C19" w:rsidRDefault="007B58AE" w:rsidP="004949AD">
    <w:pPr>
      <w:pStyle w:val="Title"/>
      <w:rPr>
        <w:color w:val="065CBA"/>
      </w:rPr>
    </w:pPr>
    <w:sdt>
      <w:sdtPr>
        <w:rPr>
          <w:color w:val="065CBA"/>
        </w:rPr>
        <w:alias w:val="Enter your name:"/>
        <w:tag w:val=""/>
        <w:id w:val="-328297061"/>
        <w:placeholder>
          <w:docPart w:val="1EFA2DB3CDA9455086EB04BFCA6EDFC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204975" w:rsidRPr="00D33C19">
          <w:rPr>
            <w:color w:val="065CBA"/>
          </w:rPr>
          <w:t>Nisarg Parikh</w:t>
        </w:r>
      </w:sdtContent>
    </w:sdt>
    <w:r w:rsidR="00204975">
      <w:rPr>
        <w:color w:val="065CBA"/>
      </w:rPr>
      <w:tab/>
    </w:r>
    <w:r w:rsidR="00204975">
      <w:rPr>
        <w:color w:val="065CBA"/>
      </w:rPr>
      <w:tab/>
    </w:r>
    <w:r w:rsidR="00204975">
      <w:rPr>
        <w:color w:val="065CBA"/>
      </w:rPr>
      <w:tab/>
    </w:r>
    <w:r w:rsidR="00204975">
      <w:rPr>
        <w:color w:val="065CBA"/>
      </w:rPr>
      <w:tab/>
    </w:r>
    <w:r w:rsidR="00204975">
      <w:rPr>
        <w:color w:val="065CBA"/>
      </w:rPr>
      <w:tab/>
    </w:r>
    <w:r w:rsidR="00204975">
      <w:rPr>
        <w:color w:val="065CBA"/>
      </w:rPr>
      <w:tab/>
    </w:r>
    <w:r w:rsidR="00204975">
      <w:rPr>
        <w:color w:val="065CBA"/>
      </w:rPr>
      <w:tab/>
    </w:r>
    <w:r w:rsidR="00204975">
      <w:rPr>
        <w:color w:val="065CBA"/>
      </w:rPr>
      <w:tab/>
    </w:r>
  </w:p>
  <w:bookmarkEnd w:id="4"/>
  <w:p w14:paraId="7FD2B01C" w14:textId="53FE0735" w:rsidR="00204975" w:rsidRPr="00A61D75" w:rsidRDefault="00204975" w:rsidP="007B5B4B">
    <w:pPr>
      <w:spacing w:after="0" w:line="360" w:lineRule="auto"/>
      <w:rPr>
        <w:color w:val="065CBA"/>
      </w:rPr>
    </w:pPr>
    <w:r w:rsidRPr="00A61D75">
      <w:rPr>
        <w:color w:val="065CBA"/>
      </w:rPr>
      <w:t>Gaithersburg, MD 20878|</w:t>
    </w:r>
    <w:r>
      <w:rPr>
        <w:color w:val="065CBA"/>
      </w:rPr>
      <w:t xml:space="preserve"> </w:t>
    </w:r>
    <w:r w:rsidRPr="00A61D75">
      <w:rPr>
        <w:color w:val="065CBA"/>
      </w:rPr>
      <w:t>nisargparikh97.np@gmail.com |+1</w:t>
    </w:r>
    <w:r>
      <w:rPr>
        <w:color w:val="065CBA"/>
      </w:rPr>
      <w:t>(</w:t>
    </w:r>
    <w:r w:rsidRPr="00A61D75">
      <w:rPr>
        <w:color w:val="065CBA"/>
      </w:rPr>
      <w:t>608</w:t>
    </w:r>
    <w:r>
      <w:rPr>
        <w:color w:val="065CBA"/>
      </w:rPr>
      <w:t>)-</w:t>
    </w:r>
    <w:r w:rsidRPr="00A61D75">
      <w:rPr>
        <w:color w:val="065CBA"/>
      </w:rPr>
      <w:t>572</w:t>
    </w:r>
    <w:r>
      <w:rPr>
        <w:color w:val="065CBA"/>
      </w:rPr>
      <w:t>-</w:t>
    </w:r>
    <w:r w:rsidRPr="00A61D75">
      <w:rPr>
        <w:color w:val="065CBA"/>
      </w:rPr>
      <w:t>8688 | linkedin.com/in/nisarg0203/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EF9F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475F5B"/>
    <w:multiLevelType w:val="hybridMultilevel"/>
    <w:tmpl w:val="026C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85119"/>
    <w:multiLevelType w:val="hybridMultilevel"/>
    <w:tmpl w:val="60947140"/>
    <w:lvl w:ilvl="0" w:tplc="A108528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8606D"/>
    <w:multiLevelType w:val="hybridMultilevel"/>
    <w:tmpl w:val="D2548A00"/>
    <w:lvl w:ilvl="0" w:tplc="B4C6B39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0F61358"/>
    <w:multiLevelType w:val="hybridMultilevel"/>
    <w:tmpl w:val="86446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CAE6780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A30467D"/>
    <w:multiLevelType w:val="multilevel"/>
    <w:tmpl w:val="B64C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753A5"/>
    <w:multiLevelType w:val="hybridMultilevel"/>
    <w:tmpl w:val="174654D8"/>
    <w:lvl w:ilvl="0" w:tplc="0CBCF6A0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017217"/>
    <w:multiLevelType w:val="hybridMultilevel"/>
    <w:tmpl w:val="77BE4A24"/>
    <w:lvl w:ilvl="0" w:tplc="065C66AE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B69B3"/>
    <w:multiLevelType w:val="hybridMultilevel"/>
    <w:tmpl w:val="90BC090C"/>
    <w:lvl w:ilvl="0" w:tplc="A108528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36ABA"/>
    <w:multiLevelType w:val="hybridMultilevel"/>
    <w:tmpl w:val="5BA4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8"/>
  </w:num>
  <w:num w:numId="20">
    <w:abstractNumId w:val="21"/>
  </w:num>
  <w:num w:numId="21">
    <w:abstractNumId w:val="11"/>
  </w:num>
  <w:num w:numId="22">
    <w:abstractNumId w:val="20"/>
  </w:num>
  <w:num w:numId="23">
    <w:abstractNumId w:val="12"/>
  </w:num>
  <w:num w:numId="24">
    <w:abstractNumId w:val="19"/>
  </w:num>
  <w:num w:numId="25">
    <w:abstractNumId w:val="17"/>
  </w:num>
  <w:num w:numId="26">
    <w:abstractNumId w:val="13"/>
  </w:num>
  <w:num w:numId="27">
    <w:abstractNumId w:val="10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32"/>
    <w:rsid w:val="00023DDC"/>
    <w:rsid w:val="00056453"/>
    <w:rsid w:val="00060A0E"/>
    <w:rsid w:val="00077468"/>
    <w:rsid w:val="00095A9A"/>
    <w:rsid w:val="001530EF"/>
    <w:rsid w:val="0016354B"/>
    <w:rsid w:val="0018486D"/>
    <w:rsid w:val="0019208E"/>
    <w:rsid w:val="001A3EA4"/>
    <w:rsid w:val="001B1522"/>
    <w:rsid w:val="001C20AE"/>
    <w:rsid w:val="001F5CB2"/>
    <w:rsid w:val="002013BF"/>
    <w:rsid w:val="00204975"/>
    <w:rsid w:val="00206EE7"/>
    <w:rsid w:val="00301939"/>
    <w:rsid w:val="00374627"/>
    <w:rsid w:val="00394A6D"/>
    <w:rsid w:val="003B1676"/>
    <w:rsid w:val="003B6682"/>
    <w:rsid w:val="003F19B9"/>
    <w:rsid w:val="004258E0"/>
    <w:rsid w:val="00444832"/>
    <w:rsid w:val="004476A1"/>
    <w:rsid w:val="00483081"/>
    <w:rsid w:val="004949AD"/>
    <w:rsid w:val="004D008A"/>
    <w:rsid w:val="00501DF2"/>
    <w:rsid w:val="005114E7"/>
    <w:rsid w:val="00544FB3"/>
    <w:rsid w:val="005C4F7C"/>
    <w:rsid w:val="005C76B3"/>
    <w:rsid w:val="005E4100"/>
    <w:rsid w:val="005E5E55"/>
    <w:rsid w:val="00603803"/>
    <w:rsid w:val="00616068"/>
    <w:rsid w:val="006468D5"/>
    <w:rsid w:val="006E401C"/>
    <w:rsid w:val="006E679C"/>
    <w:rsid w:val="00734D77"/>
    <w:rsid w:val="0077621B"/>
    <w:rsid w:val="007963CE"/>
    <w:rsid w:val="007B58AE"/>
    <w:rsid w:val="007B5B4B"/>
    <w:rsid w:val="007D00B3"/>
    <w:rsid w:val="008250A9"/>
    <w:rsid w:val="0087068C"/>
    <w:rsid w:val="008916B6"/>
    <w:rsid w:val="008B0E42"/>
    <w:rsid w:val="008E10EB"/>
    <w:rsid w:val="00942E0E"/>
    <w:rsid w:val="009763C8"/>
    <w:rsid w:val="009975FC"/>
    <w:rsid w:val="00A26B76"/>
    <w:rsid w:val="00A61D75"/>
    <w:rsid w:val="00A8131A"/>
    <w:rsid w:val="00B25A2A"/>
    <w:rsid w:val="00B769EE"/>
    <w:rsid w:val="00B81082"/>
    <w:rsid w:val="00B8163B"/>
    <w:rsid w:val="00C54EFE"/>
    <w:rsid w:val="00C57E43"/>
    <w:rsid w:val="00C7249C"/>
    <w:rsid w:val="00C72B59"/>
    <w:rsid w:val="00CA2AF0"/>
    <w:rsid w:val="00CC75DB"/>
    <w:rsid w:val="00CD0DAF"/>
    <w:rsid w:val="00D33143"/>
    <w:rsid w:val="00D33C19"/>
    <w:rsid w:val="00D42A6E"/>
    <w:rsid w:val="00D4545D"/>
    <w:rsid w:val="00D56207"/>
    <w:rsid w:val="00D71831"/>
    <w:rsid w:val="00D765AF"/>
    <w:rsid w:val="00DA3DA3"/>
    <w:rsid w:val="00DD4208"/>
    <w:rsid w:val="00E05998"/>
    <w:rsid w:val="00E83FF3"/>
    <w:rsid w:val="00EA2B92"/>
    <w:rsid w:val="00EF7596"/>
    <w:rsid w:val="00F079AE"/>
    <w:rsid w:val="00F5063E"/>
    <w:rsid w:val="00F94D5C"/>
    <w:rsid w:val="00FB4647"/>
    <w:rsid w:val="00FE380F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5EC35"/>
  <w15:chartTrackingRefBased/>
  <w15:docId w15:val="{FFDB6C72-2C1D-4A49-9954-01F63038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%20Parikh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F0BAE8FC9F4E54BCA7FA0342A06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8AC64-8B24-4311-95A9-DC320DEC67F2}"/>
      </w:docPartPr>
      <w:docPartBody>
        <w:p w:rsidR="00A0773C" w:rsidRDefault="007E3A32">
          <w:pPr>
            <w:pStyle w:val="87F0BAE8FC9F4E54BCA7FA0342A06CA6"/>
          </w:pPr>
          <w:r>
            <w:t>Major</w:t>
          </w:r>
        </w:p>
      </w:docPartBody>
    </w:docPart>
    <w:docPart>
      <w:docPartPr>
        <w:name w:val="1EFA2DB3CDA9455086EB04BFCA6ED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18A21-AE73-4078-84F8-7F07A8415A13}"/>
      </w:docPartPr>
      <w:docPartBody>
        <w:p w:rsidR="00B77FD9" w:rsidRDefault="00A0773C" w:rsidP="00A0773C">
          <w:pPr>
            <w:pStyle w:val="1EFA2DB3CDA9455086EB04BFCA6EDF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4A"/>
    <w:rsid w:val="000F3DCF"/>
    <w:rsid w:val="00365DD2"/>
    <w:rsid w:val="00373238"/>
    <w:rsid w:val="00397CE1"/>
    <w:rsid w:val="0041534A"/>
    <w:rsid w:val="006F0F07"/>
    <w:rsid w:val="007E3A32"/>
    <w:rsid w:val="00937E7B"/>
    <w:rsid w:val="00A0773C"/>
    <w:rsid w:val="00AC54D0"/>
    <w:rsid w:val="00B77FD9"/>
    <w:rsid w:val="00E809AC"/>
    <w:rsid w:val="00F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F237840AD41838EEB3587759DC754">
    <w:name w:val="29CF237840AD41838EEB3587759DC754"/>
  </w:style>
  <w:style w:type="paragraph" w:customStyle="1" w:styleId="00D72AA493F14115B34E7E64B8DA893B">
    <w:name w:val="00D72AA493F14115B34E7E64B8DA893B"/>
  </w:style>
  <w:style w:type="paragraph" w:customStyle="1" w:styleId="241DD90C43364ABD8CCE0408F70E046E">
    <w:name w:val="241DD90C43364ABD8CCE0408F70E046E"/>
  </w:style>
  <w:style w:type="paragraph" w:customStyle="1" w:styleId="8310E5B4F4D9409396811D853B9D9364">
    <w:name w:val="8310E5B4F4D9409396811D853B9D9364"/>
  </w:style>
  <w:style w:type="paragraph" w:customStyle="1" w:styleId="DE40126544CF456DA4134C4E3AF13822">
    <w:name w:val="DE40126544CF456DA4134C4E3AF13822"/>
  </w:style>
  <w:style w:type="paragraph" w:customStyle="1" w:styleId="2061AB5898614A75A53DDF5A13572EFC">
    <w:name w:val="2061AB5898614A75A53DDF5A13572EFC"/>
  </w:style>
  <w:style w:type="paragraph" w:customStyle="1" w:styleId="EE6F531D8FA44DAAAABE287B26DB832F">
    <w:name w:val="EE6F531D8FA44DAAAABE287B26DB832F"/>
  </w:style>
  <w:style w:type="paragraph" w:customStyle="1" w:styleId="35042906180141508A5550AECF04A95D">
    <w:name w:val="35042906180141508A5550AECF04A95D"/>
  </w:style>
  <w:style w:type="paragraph" w:customStyle="1" w:styleId="AD76F4DCD6ED4E8FBF462D55CEAEEA7A">
    <w:name w:val="AD76F4DCD6ED4E8FBF462D55CEAEEA7A"/>
  </w:style>
  <w:style w:type="paragraph" w:customStyle="1" w:styleId="EE38E656AF7B4BAF907D660E3E6EB9C3">
    <w:name w:val="EE38E656AF7B4BAF907D660E3E6EB9C3"/>
  </w:style>
  <w:style w:type="paragraph" w:customStyle="1" w:styleId="25994171BF474AB28CC6FD22DF74A349">
    <w:name w:val="25994171BF474AB28CC6FD22DF74A349"/>
  </w:style>
  <w:style w:type="paragraph" w:customStyle="1" w:styleId="87F0BAE8FC9F4E54BCA7FA0342A06CA6">
    <w:name w:val="87F0BAE8FC9F4E54BCA7FA0342A06CA6"/>
  </w:style>
  <w:style w:type="paragraph" w:customStyle="1" w:styleId="928255D381994BC9A05F9CB1ABBFA427">
    <w:name w:val="928255D381994BC9A05F9CB1ABBFA427"/>
  </w:style>
  <w:style w:type="paragraph" w:customStyle="1" w:styleId="DD161965677F4DC9BB5EA66D0418A7AB">
    <w:name w:val="DD161965677F4DC9BB5EA66D0418A7AB"/>
  </w:style>
  <w:style w:type="paragraph" w:customStyle="1" w:styleId="59B685B3EC4F4F4C9EB6E6D3533D409D">
    <w:name w:val="59B685B3EC4F4F4C9EB6E6D3533D409D"/>
  </w:style>
  <w:style w:type="paragraph" w:customStyle="1" w:styleId="60563F11E44749108E8012701536A513">
    <w:name w:val="60563F11E44749108E8012701536A513"/>
  </w:style>
  <w:style w:type="paragraph" w:customStyle="1" w:styleId="2F23F7EAA5164474AF49DDD048606195">
    <w:name w:val="2F23F7EAA5164474AF49DDD048606195"/>
  </w:style>
  <w:style w:type="paragraph" w:customStyle="1" w:styleId="66E48C9D81834CE7A1B9768371940C2C">
    <w:name w:val="66E48C9D81834CE7A1B9768371940C2C"/>
  </w:style>
  <w:style w:type="paragraph" w:customStyle="1" w:styleId="B9FE2377C78241D2AD19591B6DE83ED1">
    <w:name w:val="B9FE2377C78241D2AD19591B6DE83ED1"/>
  </w:style>
  <w:style w:type="paragraph" w:customStyle="1" w:styleId="BB68385ADF7F4AC3B1D8CFDA379C1F29">
    <w:name w:val="BB68385ADF7F4AC3B1D8CFDA379C1F29"/>
  </w:style>
  <w:style w:type="paragraph" w:customStyle="1" w:styleId="5329D048FA9F4F3FA7D244B94D512030">
    <w:name w:val="5329D048FA9F4F3FA7D244B94D512030"/>
  </w:style>
  <w:style w:type="paragraph" w:customStyle="1" w:styleId="7A64431383CA45148E8AAA5721C7B75F">
    <w:name w:val="7A64431383CA45148E8AAA5721C7B75F"/>
  </w:style>
  <w:style w:type="paragraph" w:customStyle="1" w:styleId="9F2B2436D2A54FB7990A3E6D653D3328">
    <w:name w:val="9F2B2436D2A54FB7990A3E6D653D3328"/>
  </w:style>
  <w:style w:type="paragraph" w:customStyle="1" w:styleId="F9C20FB8FB814BE297DDB2DD1641D919">
    <w:name w:val="F9C20FB8FB814BE297DDB2DD1641D919"/>
  </w:style>
  <w:style w:type="paragraph" w:customStyle="1" w:styleId="CAAFA6D6240E449A82827FDCBDD09782">
    <w:name w:val="CAAFA6D6240E449A82827FDCBDD09782"/>
  </w:style>
  <w:style w:type="paragraph" w:customStyle="1" w:styleId="3DCC40D08B8A4351980BE29E8395C9C3">
    <w:name w:val="3DCC40D08B8A4351980BE29E8395C9C3"/>
  </w:style>
  <w:style w:type="paragraph" w:customStyle="1" w:styleId="618265E7A7364FD5B0B0A123FA478189">
    <w:name w:val="618265E7A7364FD5B0B0A123FA478189"/>
  </w:style>
  <w:style w:type="paragraph" w:customStyle="1" w:styleId="A3020EE4FB704DCF88E417B2D4C11FBD">
    <w:name w:val="A3020EE4FB704DCF88E417B2D4C11FBD"/>
  </w:style>
  <w:style w:type="paragraph" w:customStyle="1" w:styleId="455541E500C446908F6729D42032FA35">
    <w:name w:val="455541E500C446908F6729D42032FA35"/>
  </w:style>
  <w:style w:type="paragraph" w:customStyle="1" w:styleId="E343759A89214426AAD31733E452AA65">
    <w:name w:val="E343759A89214426AAD31733E452AA65"/>
  </w:style>
  <w:style w:type="paragraph" w:customStyle="1" w:styleId="3224799BF53041F98312389D6A9E7E47">
    <w:name w:val="3224799BF53041F98312389D6A9E7E47"/>
  </w:style>
  <w:style w:type="paragraph" w:customStyle="1" w:styleId="4873B653E74641F9AA7DA69A0D46634A">
    <w:name w:val="4873B653E74641F9AA7DA69A0D46634A"/>
  </w:style>
  <w:style w:type="paragraph" w:customStyle="1" w:styleId="04EE52FFB3924149978DBD9170A0B7D6">
    <w:name w:val="04EE52FFB3924149978DBD9170A0B7D6"/>
  </w:style>
  <w:style w:type="paragraph" w:customStyle="1" w:styleId="784D54C892784951AC2605EC4B56793C">
    <w:name w:val="784D54C892784951AC2605EC4B56793C"/>
  </w:style>
  <w:style w:type="paragraph" w:customStyle="1" w:styleId="D413F26790F649059C19793E0E121EE9">
    <w:name w:val="D413F26790F649059C19793E0E121EE9"/>
  </w:style>
  <w:style w:type="paragraph" w:customStyle="1" w:styleId="A147EA4322F845A6838FB6A6315C9330">
    <w:name w:val="A147EA4322F845A6838FB6A6315C9330"/>
  </w:style>
  <w:style w:type="paragraph" w:customStyle="1" w:styleId="6470B195D7A047D38A159C1A9CF017F7">
    <w:name w:val="6470B195D7A047D38A159C1A9CF017F7"/>
    <w:rsid w:val="0041534A"/>
  </w:style>
  <w:style w:type="paragraph" w:customStyle="1" w:styleId="1EFA2DB3CDA9455086EB04BFCA6EDFCA">
    <w:name w:val="1EFA2DB3CDA9455086EB04BFCA6EDFCA"/>
    <w:rsid w:val="00A077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  <wetp:taskpane dockstate="right" visibility="0" width="525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777F9A8-7EF3-4782-AD9F-F00C818D2DCD}">
  <we:reference id="wa104381026" version="1.1.0.0" store="en-US" storeType="OMEX"/>
  <we:alternateReferences>
    <we:reference id="wa104381026" version="1.1.0.0" store="WA10438102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F3FAC57-8F1E-4743-ABC9-332DB6E73AAF}">
  <we:reference id="wa103992993" version="1.2.0.0" store="en-US" storeType="OMEX"/>
  <we:alternateReferences>
    <we:reference id="WA103992993" version="1.2.0.0" store="WA10399299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262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Parikh</dc:creator>
  <cp:keywords/>
  <dc:description>Nisarg Parikh</dc:description>
  <cp:lastModifiedBy>Nisarg Parikh</cp:lastModifiedBy>
  <cp:revision>8</cp:revision>
  <cp:lastPrinted>2019-06-07T00:59:00Z</cp:lastPrinted>
  <dcterms:created xsi:type="dcterms:W3CDTF">2019-06-19T22:50:00Z</dcterms:created>
  <dcterms:modified xsi:type="dcterms:W3CDTF">2019-09-18T20:16:00Z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